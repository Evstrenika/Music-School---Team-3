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EB105C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65B60" w:rsidP="00BF1DE1">
      <w:pPr>
        <w:pStyle w:val="Heading2"/>
      </w:pPr>
      <w:bookmarkStart w:id="2" w:name="_Toc426554716"/>
      <w:r w:rsidRPr="00BF1DE1">
        <w:t>Feature Title</w:t>
      </w:r>
      <w:r w:rsidR="00303ED6" w:rsidRPr="00BF1DE1">
        <w:t xml:space="preserve"> 1</w:t>
      </w:r>
      <w:bookmarkEnd w:id="2"/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3" w:name="_Toc426554717"/>
      <w:r w:rsidRPr="00303ED6">
        <w:t>Feature Title</w:t>
      </w:r>
      <w:r>
        <w:t xml:space="preserve"> 2</w:t>
      </w:r>
      <w:bookmarkEnd w:id="3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4" w:name="_Toc426554718"/>
      <w:r w:rsidRPr="00303ED6">
        <w:t xml:space="preserve">Release </w:t>
      </w:r>
      <w:r>
        <w:t>2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5" w:name="_Toc426554719"/>
      <w:r w:rsidRPr="00303ED6">
        <w:t>Feature Title</w:t>
      </w:r>
      <w:r>
        <w:t xml:space="preserve"> 1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6" w:name="_Toc426554720"/>
      <w:r w:rsidRPr="00303ED6">
        <w:t>Feature Title</w:t>
      </w:r>
      <w:r>
        <w:t xml:space="preserve"> 2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7" w:name="_Toc426554721"/>
      <w:r w:rsidRPr="00303ED6">
        <w:lastRenderedPageBreak/>
        <w:t xml:space="preserve">Release </w:t>
      </w:r>
      <w:r>
        <w:t>3</w:t>
      </w:r>
      <w:bookmarkEnd w:id="7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8" w:name="_Toc426554722"/>
      <w:r w:rsidRPr="00303ED6">
        <w:t>Feature Title</w:t>
      </w:r>
      <w:r>
        <w:t xml:space="preserve"> 1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9" w:name="_Toc426554723"/>
      <w:r w:rsidRPr="00303ED6">
        <w:t>Feature Title</w:t>
      </w:r>
      <w:r>
        <w:t xml:space="preserve"> 2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0" w:name="_Toc426554724"/>
      <w:r w:rsidRPr="00303ED6">
        <w:t>Delivery Schedule</w:t>
      </w:r>
      <w:bookmarkEnd w:id="10"/>
    </w:p>
    <w:tbl>
      <w:tblPr>
        <w:tblStyle w:val="TableGrid"/>
        <w:tblW w:w="830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118"/>
      </w:tblGrid>
      <w:tr w:rsidR="00AB03E3" w:rsidTr="005B282F"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11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5B282F"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22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5B282F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223" w:type="dxa"/>
            <w:gridSpan w:val="4"/>
            <w:shd w:val="clear" w:color="auto" w:fill="B6DDE8" w:themeFill="accent5" w:themeFillTint="66"/>
          </w:tcPr>
          <w:p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  <w:bookmarkStart w:id="11" w:name="_GoBack"/>
        <w:bookmarkEnd w:id="11"/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:rsidTr="00ED20BE">
        <w:tc>
          <w:tcPr>
            <w:tcW w:w="4092" w:type="dxa"/>
            <w:gridSpan w:val="4"/>
          </w:tcPr>
          <w:p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2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2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3" w:name="_Toc426554726"/>
      <w:r>
        <w:lastRenderedPageBreak/>
        <w:t>Sprint</w:t>
      </w:r>
      <w:r w:rsidR="007B268D" w:rsidRPr="007B268D">
        <w:t xml:space="preserve"> Plan</w:t>
      </w:r>
      <w:bookmarkEnd w:id="13"/>
    </w:p>
    <w:p w:rsidR="00D3675A" w:rsidRDefault="003441DF" w:rsidP="00BF1DE1">
      <w:pPr>
        <w:pStyle w:val="Heading1"/>
      </w:pPr>
      <w:bookmarkStart w:id="14" w:name="_Toc426554727"/>
      <w:r>
        <w:t>Sprint</w:t>
      </w:r>
      <w:r w:rsidR="007B268D" w:rsidRPr="007B268D">
        <w:t xml:space="preserve"> 1</w:t>
      </w:r>
      <w:bookmarkEnd w:id="14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5" w:name="_Toc426554728"/>
      <w:r w:rsidRPr="00BF1DE1">
        <w:rPr>
          <w:b w:val="0"/>
        </w:rPr>
        <w:t>Current Velocity:</w:t>
      </w:r>
      <w:bookmarkEnd w:id="15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6" w:name="_Toc426554729"/>
      <w:r w:rsidRPr="00BF1DE1"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7" w:name="_Toc426554730"/>
      <w:r>
        <w:t>Story ID: Title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8" w:name="_Toc426554731"/>
      <w:r>
        <w:t>Story ID: Title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05C" w:rsidRDefault="00EB105C" w:rsidP="0072207D">
      <w:pPr>
        <w:spacing w:after="0" w:line="240" w:lineRule="auto"/>
      </w:pPr>
      <w:r>
        <w:separator/>
      </w:r>
    </w:p>
  </w:endnote>
  <w:endnote w:type="continuationSeparator" w:id="0">
    <w:p w:rsidR="00EB105C" w:rsidRDefault="00EB105C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0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05C" w:rsidRDefault="00EB105C" w:rsidP="0072207D">
      <w:pPr>
        <w:spacing w:after="0" w:line="240" w:lineRule="auto"/>
      </w:pPr>
      <w:r>
        <w:separator/>
      </w:r>
    </w:p>
  </w:footnote>
  <w:footnote w:type="continuationSeparator" w:id="0">
    <w:p w:rsidR="00EB105C" w:rsidRDefault="00EB105C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D049E"/>
    <w:rsid w:val="003E5010"/>
    <w:rsid w:val="0049478B"/>
    <w:rsid w:val="00565B60"/>
    <w:rsid w:val="005B282F"/>
    <w:rsid w:val="00686E28"/>
    <w:rsid w:val="0072207D"/>
    <w:rsid w:val="007B268D"/>
    <w:rsid w:val="00876326"/>
    <w:rsid w:val="008E25B9"/>
    <w:rsid w:val="00910E20"/>
    <w:rsid w:val="009561F8"/>
    <w:rsid w:val="009D093B"/>
    <w:rsid w:val="00A56908"/>
    <w:rsid w:val="00AB03E3"/>
    <w:rsid w:val="00AC4028"/>
    <w:rsid w:val="00B234D6"/>
    <w:rsid w:val="00B71372"/>
    <w:rsid w:val="00BD5D41"/>
    <w:rsid w:val="00BF1DE1"/>
    <w:rsid w:val="00CD112A"/>
    <w:rsid w:val="00D210A5"/>
    <w:rsid w:val="00D3675A"/>
    <w:rsid w:val="00D60D32"/>
    <w:rsid w:val="00EA2EF9"/>
    <w:rsid w:val="00EB105C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C36D0-985D-4878-B24D-320FE09BE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C8809D9B.dotm</Template>
  <TotalTime>1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Prakash Bhandari</cp:lastModifiedBy>
  <cp:revision>2</cp:revision>
  <dcterms:created xsi:type="dcterms:W3CDTF">2018-03-06T19:40:00Z</dcterms:created>
  <dcterms:modified xsi:type="dcterms:W3CDTF">2018-03-06T19:40:00Z</dcterms:modified>
</cp:coreProperties>
</file>